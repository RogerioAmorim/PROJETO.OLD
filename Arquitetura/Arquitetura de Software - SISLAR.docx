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499B" w14:textId="77777777" w:rsidR="00E27A35" w:rsidRPr="00C15465" w:rsidRDefault="00394143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14:paraId="3D577376" w14:textId="77777777" w:rsidR="00E27A35" w:rsidRPr="00C15465" w:rsidRDefault="00E27A35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</w:p>
    <w:p w14:paraId="5EF53987" w14:textId="77777777" w:rsidR="00E27A35" w:rsidRPr="00C15465" w:rsidRDefault="00E27A35">
      <w:pPr>
        <w:pStyle w:val="Ttulo"/>
        <w:jc w:val="right"/>
        <w:rPr>
          <w:lang w:val="pt-BR"/>
        </w:rPr>
      </w:pPr>
    </w:p>
    <w:p w14:paraId="00ACCAB6" w14:textId="77777777" w:rsidR="00E27A35" w:rsidRPr="00C15465" w:rsidRDefault="00394143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 xml:space="preserve">Versão </w:t>
      </w:r>
      <w:r w:rsidR="00E27A35" w:rsidRPr="00C15465">
        <w:rPr>
          <w:sz w:val="28"/>
          <w:szCs w:val="28"/>
          <w:lang w:val="pt-BR"/>
        </w:rPr>
        <w:t>1.0</w:t>
      </w:r>
    </w:p>
    <w:p w14:paraId="7FE95359" w14:textId="77777777" w:rsidR="00E27A35" w:rsidRPr="00C15465" w:rsidRDefault="00E27A35">
      <w:pPr>
        <w:pStyle w:val="InfoBlue"/>
        <w:rPr>
          <w:lang w:val="pt-BR"/>
        </w:rPr>
      </w:pPr>
    </w:p>
    <w:p w14:paraId="352F761E" w14:textId="77777777" w:rsidR="00E27A35" w:rsidRPr="00C15465" w:rsidRDefault="00E27A35">
      <w:pPr>
        <w:pStyle w:val="InfoBlue"/>
        <w:rPr>
          <w:lang w:val="pt-BR"/>
        </w:rPr>
      </w:pPr>
    </w:p>
    <w:p w14:paraId="78D33AC8" w14:textId="77777777" w:rsidR="00E27A35" w:rsidRPr="00C15465" w:rsidRDefault="00E27A35">
      <w:pPr>
        <w:pStyle w:val="Ttulo"/>
        <w:rPr>
          <w:sz w:val="28"/>
          <w:szCs w:val="28"/>
          <w:lang w:val="pt-BR"/>
        </w:rPr>
      </w:pPr>
    </w:p>
    <w:p w14:paraId="5A82FB59" w14:textId="77777777" w:rsidR="00E27A35" w:rsidRPr="00C15465" w:rsidRDefault="00E27A35">
      <w:pPr>
        <w:rPr>
          <w:lang w:val="pt-BR"/>
        </w:rPr>
        <w:sectPr w:rsidR="00E27A35" w:rsidRPr="00C1546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DF1665D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360"/>
      </w:tblGrid>
      <w:tr w:rsidR="00E27A35" w:rsidRPr="00C15465" w14:paraId="708F182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0E03D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7814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4AAB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4CD2" w14:textId="77777777" w:rsidR="00E27A35" w:rsidRPr="00C15465" w:rsidRDefault="00E27A35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15465">
              <w:rPr>
                <w:b/>
                <w:bCs/>
                <w:lang w:val="pt-BR"/>
              </w:rPr>
              <w:t>Autor</w:t>
            </w:r>
          </w:p>
        </w:tc>
      </w:tr>
      <w:tr w:rsidR="00E27A35" w:rsidRPr="00C15465" w14:paraId="1955D2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D11C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15/09/2017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8EE86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34BDE" w14:textId="77777777" w:rsidR="00E27A35" w:rsidRPr="00C15465" w:rsidRDefault="00394143">
            <w:pPr>
              <w:pStyle w:val="Tabletext"/>
              <w:rPr>
                <w:lang w:val="pt-BR"/>
              </w:rPr>
            </w:pPr>
            <w:r w:rsidRPr="00C15465">
              <w:rPr>
                <w:lang w:val="pt-BR"/>
              </w:rPr>
              <w:t>Descrição da arquitetura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25E89" w14:textId="77777777" w:rsidR="00E27A35" w:rsidRPr="00C15465" w:rsidRDefault="00394143" w:rsidP="00394143">
            <w:pPr>
              <w:pStyle w:val="Tabletext"/>
              <w:tabs>
                <w:tab w:val="left" w:pos="1080"/>
              </w:tabs>
              <w:rPr>
                <w:lang w:val="pt-BR"/>
              </w:rPr>
            </w:pPr>
            <w:r w:rsidRPr="00C15465">
              <w:rPr>
                <w:lang w:val="pt-BR"/>
              </w:rPr>
              <w:t>Renato Aguiar</w:t>
            </w:r>
          </w:p>
        </w:tc>
        <w:tc>
          <w:tcPr>
            <w:tcW w:w="360" w:type="dxa"/>
          </w:tcPr>
          <w:p w14:paraId="6F619445" w14:textId="77777777" w:rsidR="00E27A35" w:rsidRPr="00C15465" w:rsidRDefault="00E27A35">
            <w:pPr>
              <w:widowControl/>
              <w:spacing w:line="240" w:lineRule="auto"/>
              <w:rPr>
                <w:lang w:val="pt-BR"/>
              </w:rPr>
            </w:pPr>
            <w:r w:rsidRPr="00C15465">
              <w:rPr>
                <w:lang w:val="pt-BR"/>
              </w:rPr>
              <w:t xml:space="preserve"> </w:t>
            </w:r>
          </w:p>
        </w:tc>
      </w:tr>
      <w:tr w:rsidR="00E27A35" w:rsidRPr="00C15465" w14:paraId="31138BE5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077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619F4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93C8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604E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7046BFEE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A97E6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25E1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3DB9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FCB0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  <w:tr w:rsidR="00E27A35" w:rsidRPr="00C15465" w14:paraId="2D38CF89" w14:textId="77777777">
        <w:trPr>
          <w:gridAfter w:val="1"/>
          <w:wAfter w:w="360" w:type="dxa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FF0D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A7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20AC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3863" w14:textId="77777777" w:rsidR="00E27A35" w:rsidRPr="00C15465" w:rsidRDefault="00E27A35">
            <w:pPr>
              <w:pStyle w:val="Tabletext"/>
              <w:rPr>
                <w:lang w:val="pt-BR"/>
              </w:rPr>
            </w:pPr>
          </w:p>
        </w:tc>
      </w:tr>
    </w:tbl>
    <w:p w14:paraId="777E7CA1" w14:textId="77777777" w:rsidR="00E27A35" w:rsidRPr="00C15465" w:rsidRDefault="00E27A35">
      <w:pPr>
        <w:rPr>
          <w:lang w:val="pt-BR"/>
        </w:rPr>
      </w:pPr>
    </w:p>
    <w:p w14:paraId="4A8036BB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t>Índice</w:t>
      </w:r>
    </w:p>
    <w:p w14:paraId="33C082B8" w14:textId="77777777" w:rsidR="00DB0812" w:rsidRPr="00C15465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TOC \o "1-3" </w:instrText>
      </w:r>
      <w:r w:rsidRPr="00C15465">
        <w:rPr>
          <w:lang w:val="pt-BR"/>
        </w:rPr>
        <w:fldChar w:fldCharType="separate"/>
      </w:r>
      <w:r w:rsidR="00DB0812" w:rsidRPr="00C15465">
        <w:rPr>
          <w:noProof/>
          <w:lang w:val="pt-BR"/>
        </w:rPr>
        <w:t>1.</w:t>
      </w:r>
      <w:r w:rsidR="00DB0812" w:rsidRPr="00C15465">
        <w:rPr>
          <w:noProof/>
          <w:sz w:val="24"/>
          <w:szCs w:val="24"/>
          <w:lang w:val="pt-BR"/>
        </w:rPr>
        <w:tab/>
      </w:r>
      <w:r w:rsidR="00DB0812" w:rsidRPr="00C15465">
        <w:rPr>
          <w:noProof/>
          <w:lang w:val="pt-BR"/>
        </w:rPr>
        <w:t>Introdução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_Toc131243933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7B639E10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Objetivo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_Toc131243934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7B3C81F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1.2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Escopo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_Toc131243935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07110DEE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1.3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Definições, Acrônimos e Abreviações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_Toc131243936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4500D92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1.4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Referências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_Toc131243937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257706" w14:textId="77777777" w:rsidR="00DB0812" w:rsidRPr="00C15465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1.5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_Toc131243938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E540AFA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2.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Representação Arquitetural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_Toc131243939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793604F0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3.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Restrições e Metas Arquiteturais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_Toc131243940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28686F96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4.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de Casos de Uso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_Toc131243941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498DA5D5" w14:textId="77777777" w:rsidR="00DB0812" w:rsidRPr="00C15465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Lógica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_Toc131243942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</w:p>
    <w:p w14:paraId="33DC4AB7" w14:textId="0E560996" w:rsidR="00DB0812" w:rsidRPr="00C15465" w:rsidRDefault="00DB0812" w:rsidP="006308E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C15465">
        <w:rPr>
          <w:noProof/>
          <w:lang w:val="pt-BR"/>
        </w:rPr>
        <w:t>5.1</w:t>
      </w:r>
      <w:r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Geral</w:t>
      </w:r>
      <w:r w:rsidRPr="00C15465">
        <w:rPr>
          <w:noProof/>
          <w:lang w:val="pt-BR"/>
        </w:rPr>
        <w:tab/>
      </w:r>
      <w:r w:rsidRPr="00C15465">
        <w:rPr>
          <w:noProof/>
          <w:lang w:val="pt-BR"/>
        </w:rPr>
        <w:fldChar w:fldCharType="begin"/>
      </w:r>
      <w:r w:rsidRPr="00C15465">
        <w:rPr>
          <w:noProof/>
          <w:lang w:val="pt-BR"/>
        </w:rPr>
        <w:instrText xml:space="preserve"> PAGEREF _Toc131243943 \h </w:instrText>
      </w:r>
      <w:r w:rsidRPr="00C15465">
        <w:rPr>
          <w:noProof/>
          <w:lang w:val="pt-BR"/>
        </w:rPr>
      </w:r>
      <w:r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Pr="00C15465">
        <w:rPr>
          <w:noProof/>
          <w:lang w:val="pt-BR"/>
        </w:rPr>
        <w:fldChar w:fldCharType="end"/>
      </w:r>
      <w:r w:rsidR="006308ED" w:rsidRPr="00C15465">
        <w:rPr>
          <w:noProof/>
          <w:sz w:val="24"/>
          <w:szCs w:val="24"/>
          <w:lang w:val="pt-BR"/>
        </w:rPr>
        <w:t xml:space="preserve"> </w:t>
      </w:r>
    </w:p>
    <w:p w14:paraId="252B1092" w14:textId="08E55A88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6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Visão da Implementação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_Toc131243947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0276C76" w14:textId="54E9A686" w:rsidR="00DB0812" w:rsidRPr="00C15465" w:rsidRDefault="006308ED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DB0812" w:rsidRPr="00C15465">
        <w:rPr>
          <w:noProof/>
          <w:lang w:val="pt-BR"/>
        </w:rPr>
        <w:t>.</w:t>
      </w:r>
      <w:r w:rsidR="00DB0812" w:rsidRPr="00C15465">
        <w:rPr>
          <w:noProof/>
          <w:sz w:val="24"/>
          <w:szCs w:val="24"/>
          <w:lang w:val="pt-BR"/>
        </w:rPr>
        <w:tab/>
      </w:r>
      <w:r w:rsidRPr="00C15465">
        <w:rPr>
          <w:noProof/>
          <w:lang w:val="pt-BR"/>
        </w:rPr>
        <w:t>Visualização da Impl</w:t>
      </w:r>
      <w:r>
        <w:rPr>
          <w:noProof/>
          <w:lang w:val="pt-BR"/>
        </w:rPr>
        <w:t>antação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_Toc131243948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D2F04CF" w14:textId="6F527FA7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8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r w:rsidR="00DB0812" w:rsidRPr="00C15465">
        <w:rPr>
          <w:noProof/>
          <w:lang w:val="pt-BR"/>
        </w:rPr>
        <w:t>Tamanho e Desempenho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_Toc131243952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5FD82063" w14:textId="1E925E8A" w:rsidR="00DB0812" w:rsidRPr="00C15465" w:rsidRDefault="006308ED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9</w:t>
      </w:r>
      <w:r w:rsidR="00DB0812" w:rsidRPr="00C15465">
        <w:rPr>
          <w:noProof/>
          <w:lang w:val="pt-BR"/>
        </w:rPr>
        <w:t>.</w:t>
      </w:r>
      <w:r>
        <w:rPr>
          <w:noProof/>
          <w:sz w:val="24"/>
          <w:szCs w:val="24"/>
          <w:lang w:val="pt-BR"/>
        </w:rPr>
        <w:t xml:space="preserve">   </w:t>
      </w:r>
      <w:r w:rsidR="00DB0812" w:rsidRPr="00C15465">
        <w:rPr>
          <w:noProof/>
          <w:lang w:val="pt-BR"/>
        </w:rPr>
        <w:t>Qualidade</w:t>
      </w:r>
      <w:r w:rsidR="00DB0812" w:rsidRPr="00C15465">
        <w:rPr>
          <w:noProof/>
          <w:lang w:val="pt-BR"/>
        </w:rPr>
        <w:tab/>
      </w:r>
      <w:r w:rsidR="00DB0812" w:rsidRPr="00C15465">
        <w:rPr>
          <w:noProof/>
          <w:lang w:val="pt-BR"/>
        </w:rPr>
        <w:fldChar w:fldCharType="begin"/>
      </w:r>
      <w:r w:rsidR="00DB0812" w:rsidRPr="00C15465">
        <w:rPr>
          <w:noProof/>
          <w:lang w:val="pt-BR"/>
        </w:rPr>
        <w:instrText xml:space="preserve"> PAGEREF _Toc131243953 \h </w:instrText>
      </w:r>
      <w:r w:rsidR="00DB0812" w:rsidRPr="00C15465">
        <w:rPr>
          <w:noProof/>
          <w:lang w:val="pt-BR"/>
        </w:rPr>
      </w:r>
      <w:r w:rsidR="00DB0812" w:rsidRPr="00C15465">
        <w:rPr>
          <w:noProof/>
          <w:lang w:val="pt-BR"/>
        </w:rPr>
        <w:fldChar w:fldCharType="separate"/>
      </w:r>
      <w:r w:rsidR="00394143" w:rsidRPr="00C15465">
        <w:rPr>
          <w:noProof/>
          <w:lang w:val="pt-BR"/>
        </w:rPr>
        <w:t>3</w:t>
      </w:r>
      <w:r w:rsidR="00DB0812" w:rsidRPr="00C15465">
        <w:rPr>
          <w:noProof/>
          <w:lang w:val="pt-BR"/>
        </w:rPr>
        <w:fldChar w:fldCharType="end"/>
      </w:r>
    </w:p>
    <w:p w14:paraId="015F4FBC" w14:textId="77777777" w:rsidR="00E27A35" w:rsidRPr="00C15465" w:rsidRDefault="00E27A35">
      <w:pPr>
        <w:pStyle w:val="Ttulo"/>
        <w:rPr>
          <w:lang w:val="pt-BR"/>
        </w:rPr>
      </w:pPr>
      <w:r w:rsidRPr="00C15465">
        <w:rPr>
          <w:lang w:val="pt-BR"/>
        </w:rPr>
        <w:fldChar w:fldCharType="end"/>
      </w:r>
      <w:r w:rsidRPr="00C15465">
        <w:rPr>
          <w:lang w:val="pt-BR"/>
        </w:rPr>
        <w:br w:type="page"/>
      </w:r>
      <w:r w:rsidRPr="00C15465">
        <w:rPr>
          <w:lang w:val="pt-BR"/>
        </w:rPr>
        <w:lastRenderedPageBreak/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="00394143" w:rsidRPr="00C15465">
        <w:rPr>
          <w:lang w:val="pt-BR"/>
        </w:rPr>
        <w:t>Documento de Arquitetura de Software</w:t>
      </w:r>
      <w:r w:rsidRPr="00C15465">
        <w:rPr>
          <w:lang w:val="pt-BR"/>
        </w:rPr>
        <w:fldChar w:fldCharType="end"/>
      </w:r>
      <w:r w:rsidRPr="00C15465">
        <w:rPr>
          <w:lang w:val="pt-BR"/>
        </w:rPr>
        <w:t xml:space="preserve"> </w:t>
      </w:r>
    </w:p>
    <w:p w14:paraId="408283A3" w14:textId="3A44135B" w:rsidR="00E27A35" w:rsidRDefault="00E27A35">
      <w:pPr>
        <w:pStyle w:val="Ttulo1"/>
        <w:rPr>
          <w:lang w:val="pt-BR"/>
        </w:rPr>
      </w:pPr>
      <w:bookmarkStart w:id="0" w:name="_Toc456598586"/>
      <w:bookmarkStart w:id="1" w:name="_Toc131243933"/>
      <w:r w:rsidRPr="00C15465">
        <w:rPr>
          <w:lang w:val="pt-BR"/>
        </w:rPr>
        <w:t>Introdução</w:t>
      </w:r>
      <w:bookmarkEnd w:id="0"/>
      <w:bookmarkEnd w:id="1"/>
    </w:p>
    <w:p w14:paraId="60A75F8D" w14:textId="3A958AAB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Através deste documento serão abordados os aspectos da Arquitetura do sistema SISLAR, mostrando seu objetivo, qual o escopo de abrangência, além de mostrar a representação arquitetural do sistema, junto com casos de usos, tipos de restrições, dentre outros.</w:t>
      </w:r>
    </w:p>
    <w:p w14:paraId="15F5A15C" w14:textId="77777777" w:rsidR="002D14A5" w:rsidRPr="00C15465" w:rsidRDefault="002D14A5" w:rsidP="00C15465">
      <w:pPr>
        <w:ind w:left="720"/>
        <w:rPr>
          <w:lang w:val="pt-BR"/>
        </w:rPr>
      </w:pPr>
    </w:p>
    <w:p w14:paraId="3EE075E3" w14:textId="44EFCBC6" w:rsidR="00E27A35" w:rsidRPr="00C15465" w:rsidRDefault="00E27A35">
      <w:pPr>
        <w:pStyle w:val="Ttulo2"/>
        <w:rPr>
          <w:lang w:val="pt-BR"/>
        </w:rPr>
      </w:pPr>
      <w:bookmarkStart w:id="2" w:name="_Toc456598587"/>
      <w:bookmarkStart w:id="3" w:name="_Toc131243934"/>
      <w:r w:rsidRPr="00C15465">
        <w:rPr>
          <w:lang w:val="pt-BR"/>
        </w:rPr>
        <w:t>Objetivo</w:t>
      </w:r>
      <w:bookmarkEnd w:id="2"/>
      <w:bookmarkEnd w:id="3"/>
    </w:p>
    <w:p w14:paraId="44174CB9" w14:textId="2404E8CD" w:rsidR="00E27A35" w:rsidRDefault="00E27A35">
      <w:pPr>
        <w:ind w:left="720"/>
        <w:rPr>
          <w:lang w:val="pt-BR"/>
        </w:rPr>
      </w:pPr>
      <w:bookmarkStart w:id="4" w:name="_Toc456598588"/>
      <w:r w:rsidRPr="00C15465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6B63D2AB" w14:textId="77777777" w:rsidR="002D14A5" w:rsidRPr="00C15465" w:rsidRDefault="002D14A5">
      <w:pPr>
        <w:ind w:left="720"/>
        <w:rPr>
          <w:lang w:val="pt-BR"/>
        </w:rPr>
      </w:pPr>
    </w:p>
    <w:p w14:paraId="707355D6" w14:textId="56602F80" w:rsidR="00E27A35" w:rsidRDefault="00E27A35">
      <w:pPr>
        <w:pStyle w:val="Ttulo2"/>
        <w:rPr>
          <w:lang w:val="pt-BR"/>
        </w:rPr>
      </w:pPr>
      <w:bookmarkStart w:id="5" w:name="_Toc131243935"/>
      <w:r w:rsidRPr="00C15465">
        <w:rPr>
          <w:lang w:val="pt-BR"/>
        </w:rPr>
        <w:t>Escopo</w:t>
      </w:r>
      <w:bookmarkEnd w:id="4"/>
      <w:bookmarkEnd w:id="5"/>
    </w:p>
    <w:p w14:paraId="430B2A53" w14:textId="405C14CA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Este documento tem como escopo apresentar uma visão/representação da arquitetura do sistema.</w:t>
      </w:r>
    </w:p>
    <w:p w14:paraId="27965B5B" w14:textId="77777777" w:rsidR="002D14A5" w:rsidRPr="00C15465" w:rsidRDefault="002D14A5" w:rsidP="00C15465">
      <w:pPr>
        <w:ind w:left="720"/>
        <w:rPr>
          <w:lang w:val="pt-BR"/>
        </w:rPr>
      </w:pPr>
    </w:p>
    <w:p w14:paraId="0C1D6788" w14:textId="614BD11F" w:rsidR="00E27A35" w:rsidRDefault="00E27A35">
      <w:pPr>
        <w:pStyle w:val="Ttulo2"/>
        <w:rPr>
          <w:lang w:val="pt-BR"/>
        </w:rPr>
      </w:pPr>
      <w:bookmarkStart w:id="6" w:name="_Toc456598591"/>
      <w:bookmarkStart w:id="7" w:name="_Toc131243938"/>
      <w:r w:rsidRPr="00C15465">
        <w:rPr>
          <w:lang w:val="pt-BR"/>
        </w:rPr>
        <w:t>Visão Geral</w:t>
      </w:r>
      <w:bookmarkEnd w:id="6"/>
      <w:bookmarkEnd w:id="7"/>
    </w:p>
    <w:p w14:paraId="34A27924" w14:textId="74656C44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Em uma visão geral esse documento vai fornecer informações arquiteturais do sistema, quais são as restrições e metas a serem alcançadas, exemplificação de casos de usos, qual a visão lógica para o sistema.</w:t>
      </w:r>
    </w:p>
    <w:p w14:paraId="71F75E37" w14:textId="46CF10E8" w:rsidR="00C15465" w:rsidRDefault="00C15465" w:rsidP="00C15465">
      <w:pPr>
        <w:ind w:left="720"/>
        <w:rPr>
          <w:lang w:val="pt-BR"/>
        </w:rPr>
      </w:pPr>
      <w:r>
        <w:rPr>
          <w:lang w:val="pt-BR"/>
        </w:rPr>
        <w:t>Abordando pontos como qualidade, visão e implementação.</w:t>
      </w:r>
    </w:p>
    <w:p w14:paraId="10C879AA" w14:textId="77777777" w:rsidR="00C15465" w:rsidRPr="00C15465" w:rsidRDefault="00C15465" w:rsidP="00C15465">
      <w:pPr>
        <w:ind w:left="720"/>
        <w:rPr>
          <w:lang w:val="pt-BR"/>
        </w:rPr>
      </w:pPr>
    </w:p>
    <w:p w14:paraId="719F0383" w14:textId="3F171445" w:rsidR="00E27A35" w:rsidRDefault="00E27A35">
      <w:pPr>
        <w:pStyle w:val="Ttulo1"/>
        <w:rPr>
          <w:lang w:val="pt-BR"/>
        </w:rPr>
      </w:pPr>
      <w:bookmarkStart w:id="8" w:name="_Toc131243939"/>
      <w:r w:rsidRPr="00C15465">
        <w:rPr>
          <w:lang w:val="pt-BR"/>
        </w:rPr>
        <w:t>Representação Arquitetural</w:t>
      </w:r>
      <w:bookmarkEnd w:id="8"/>
      <w:r w:rsidRPr="00C15465">
        <w:rPr>
          <w:lang w:val="pt-BR"/>
        </w:rPr>
        <w:t xml:space="preserve"> </w:t>
      </w:r>
    </w:p>
    <w:p w14:paraId="737169AA" w14:textId="3F10085F" w:rsidR="0093461E" w:rsidRDefault="0093461E" w:rsidP="0093461E">
      <w:pPr>
        <w:rPr>
          <w:lang w:val="pt-BR"/>
        </w:rPr>
      </w:pPr>
    </w:p>
    <w:p w14:paraId="651DF0C9" w14:textId="270B3BC6" w:rsidR="0093461E" w:rsidRDefault="0093461E" w:rsidP="0093461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5C62CC2" wp14:editId="376FC7AB">
            <wp:extent cx="5943600" cy="3210979"/>
            <wp:effectExtent l="0" t="0" r="0" b="0"/>
            <wp:docPr id="1" name="Imagem 1" descr="C:\Users\Renat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E721" w14:textId="16924085" w:rsidR="0093461E" w:rsidRDefault="0093461E" w:rsidP="0093461E">
      <w:pPr>
        <w:rPr>
          <w:lang w:val="pt-BR"/>
        </w:rPr>
      </w:pPr>
    </w:p>
    <w:p w14:paraId="03C1E505" w14:textId="2D85535B" w:rsidR="0093461E" w:rsidRDefault="0093461E" w:rsidP="0093461E">
      <w:pPr>
        <w:rPr>
          <w:lang w:val="pt-BR"/>
        </w:rPr>
      </w:pPr>
    </w:p>
    <w:p w14:paraId="6EDB9057" w14:textId="77777777" w:rsidR="0093461E" w:rsidRPr="0093461E" w:rsidRDefault="0093461E" w:rsidP="0093461E">
      <w:pPr>
        <w:rPr>
          <w:lang w:val="pt-BR"/>
        </w:rPr>
      </w:pPr>
    </w:p>
    <w:p w14:paraId="22084305" w14:textId="1DCC9186" w:rsidR="00E27A35" w:rsidRDefault="0093461E">
      <w:pPr>
        <w:pStyle w:val="Ttulo1"/>
        <w:rPr>
          <w:lang w:val="pt-BR"/>
        </w:rPr>
      </w:pPr>
      <w:bookmarkStart w:id="9" w:name="_Toc131243940"/>
      <w:proofErr w:type="gramStart"/>
      <w:r>
        <w:rPr>
          <w:lang w:val="pt-BR"/>
        </w:rPr>
        <w:lastRenderedPageBreak/>
        <w:t>R</w:t>
      </w:r>
      <w:r w:rsidR="00E27A35" w:rsidRPr="00C15465">
        <w:rPr>
          <w:lang w:val="pt-BR"/>
        </w:rPr>
        <w:t>estrições e Metas Arquiteturais</w:t>
      </w:r>
      <w:bookmarkEnd w:id="9"/>
      <w:proofErr w:type="gramEnd"/>
      <w:r w:rsidR="00E27A35" w:rsidRPr="00C15465">
        <w:rPr>
          <w:lang w:val="pt-BR"/>
        </w:rPr>
        <w:t xml:space="preserve"> </w:t>
      </w:r>
    </w:p>
    <w:p w14:paraId="4BF78A23" w14:textId="360C8933" w:rsidR="000B033F" w:rsidRDefault="000B033F" w:rsidP="000B033F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0B033F" w14:paraId="4A779528" w14:textId="77777777" w:rsidTr="000B033F">
        <w:tc>
          <w:tcPr>
            <w:tcW w:w="4323" w:type="dxa"/>
          </w:tcPr>
          <w:p w14:paraId="430F26EA" w14:textId="7F5118EC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Linguagens</w:t>
            </w:r>
          </w:p>
        </w:tc>
        <w:tc>
          <w:tcPr>
            <w:tcW w:w="4307" w:type="dxa"/>
          </w:tcPr>
          <w:p w14:paraId="3754C789" w14:textId="7A22FC71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 xml:space="preserve">Java e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</w:p>
        </w:tc>
      </w:tr>
      <w:tr w:rsidR="000B033F" w14:paraId="55A36B2E" w14:textId="77777777" w:rsidTr="000B033F">
        <w:tc>
          <w:tcPr>
            <w:tcW w:w="4323" w:type="dxa"/>
          </w:tcPr>
          <w:p w14:paraId="68A1F6D2" w14:textId="11794A75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Servidor de aplicações</w:t>
            </w:r>
          </w:p>
        </w:tc>
        <w:tc>
          <w:tcPr>
            <w:tcW w:w="4307" w:type="dxa"/>
          </w:tcPr>
          <w:p w14:paraId="2886C795" w14:textId="57DFAF14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Wildfly</w:t>
            </w:r>
            <w:proofErr w:type="spellEnd"/>
            <w:r>
              <w:rPr>
                <w:lang w:val="pt-BR"/>
              </w:rPr>
              <w:t xml:space="preserve"> 10.0</w:t>
            </w:r>
          </w:p>
        </w:tc>
      </w:tr>
      <w:tr w:rsidR="000B033F" w14:paraId="2E6EB336" w14:textId="77777777" w:rsidTr="000B033F">
        <w:tc>
          <w:tcPr>
            <w:tcW w:w="4323" w:type="dxa"/>
          </w:tcPr>
          <w:p w14:paraId="7953AB8F" w14:textId="6E357BDE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4307" w:type="dxa"/>
          </w:tcPr>
          <w:p w14:paraId="19E983B7" w14:textId="2B16CAC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Spring Security</w:t>
            </w:r>
          </w:p>
        </w:tc>
      </w:tr>
      <w:tr w:rsidR="000B033F" w14:paraId="75FCB937" w14:textId="77777777" w:rsidTr="000B033F">
        <w:tc>
          <w:tcPr>
            <w:tcW w:w="4323" w:type="dxa"/>
          </w:tcPr>
          <w:p w14:paraId="073150F1" w14:textId="0D400412" w:rsidR="000B033F" w:rsidRDefault="000B033F" w:rsidP="000B033F">
            <w:pPr>
              <w:rPr>
                <w:lang w:val="pt-BR"/>
              </w:rPr>
            </w:pPr>
            <w:r>
              <w:rPr>
                <w:lang w:val="pt-BR"/>
              </w:rPr>
              <w:t>Persistência</w:t>
            </w:r>
          </w:p>
        </w:tc>
        <w:tc>
          <w:tcPr>
            <w:tcW w:w="4307" w:type="dxa"/>
          </w:tcPr>
          <w:p w14:paraId="09FACFA6" w14:textId="1FEF0CF7" w:rsidR="000B033F" w:rsidRDefault="000B033F" w:rsidP="000B033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Hibernate</w:t>
            </w:r>
            <w:proofErr w:type="spellEnd"/>
            <w:r>
              <w:rPr>
                <w:lang w:val="pt-BR"/>
              </w:rPr>
              <w:t xml:space="preserve"> e JPA</w:t>
            </w:r>
          </w:p>
        </w:tc>
      </w:tr>
    </w:tbl>
    <w:p w14:paraId="3CE971F4" w14:textId="49D1FAD5" w:rsidR="00E27A35" w:rsidRDefault="00E27A35">
      <w:pPr>
        <w:pStyle w:val="Ttulo1"/>
        <w:rPr>
          <w:lang w:val="pt-BR"/>
        </w:rPr>
      </w:pPr>
      <w:bookmarkStart w:id="10" w:name="_Toc131243941"/>
      <w:r w:rsidRPr="00C15465">
        <w:rPr>
          <w:lang w:val="pt-BR"/>
        </w:rPr>
        <w:t>Visão de Casos de Uso</w:t>
      </w:r>
      <w:bookmarkEnd w:id="10"/>
      <w:r w:rsidRPr="00C15465">
        <w:rPr>
          <w:lang w:val="pt-BR"/>
        </w:rPr>
        <w:t xml:space="preserve"> </w:t>
      </w:r>
    </w:p>
    <w:p w14:paraId="179089A9" w14:textId="1B9D4E56" w:rsidR="000B033F" w:rsidRDefault="000B033F" w:rsidP="000B033F">
      <w:pPr>
        <w:rPr>
          <w:lang w:val="pt-BR"/>
        </w:rPr>
      </w:pPr>
    </w:p>
    <w:p w14:paraId="63EE1507" w14:textId="7D3E7E7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Efetuar Login;</w:t>
      </w:r>
    </w:p>
    <w:p w14:paraId="6187D262" w14:textId="67A30F11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Cadastrar Funcionário;</w:t>
      </w:r>
    </w:p>
    <w:p w14:paraId="7585F496" w14:textId="2EA5C0AC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Funcionário;</w:t>
      </w:r>
    </w:p>
    <w:p w14:paraId="27DD4966" w14:textId="57E76C1A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Apagar Funcionário;</w:t>
      </w:r>
    </w:p>
    <w:p w14:paraId="642B059F" w14:textId="68051C63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Escala de Funcionários;</w:t>
      </w:r>
    </w:p>
    <w:p w14:paraId="271F02C5" w14:textId="0AE3A9BF" w:rsidR="000B033F" w:rsidRDefault="000B033F" w:rsidP="000B033F">
      <w:pPr>
        <w:pStyle w:val="PargrafodaLista"/>
        <w:numPr>
          <w:ilvl w:val="0"/>
          <w:numId w:val="24"/>
        </w:numPr>
        <w:rPr>
          <w:lang w:val="pt-BR"/>
        </w:rPr>
      </w:pPr>
      <w:proofErr w:type="spellStart"/>
      <w:r>
        <w:rPr>
          <w:lang w:val="pt-BR"/>
        </w:rPr>
        <w:t>Check-list</w:t>
      </w:r>
      <w:proofErr w:type="spellEnd"/>
      <w:r>
        <w:rPr>
          <w:lang w:val="pt-BR"/>
        </w:rPr>
        <w:t xml:space="preserve"> enfermeira;</w:t>
      </w:r>
    </w:p>
    <w:p w14:paraId="76ED3CB6" w14:textId="71B61A1A" w:rsidR="000B033F" w:rsidRDefault="000B033F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Anexar documentos;</w:t>
      </w:r>
    </w:p>
    <w:p w14:paraId="72145745" w14:textId="621061F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Cadastrar Idoso</w:t>
      </w:r>
      <w:proofErr w:type="gramEnd"/>
      <w:r>
        <w:rPr>
          <w:lang w:val="pt-BR"/>
        </w:rPr>
        <w:t>;</w:t>
      </w:r>
    </w:p>
    <w:p w14:paraId="298B2297" w14:textId="4C12EA30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Editar Idoso</w:t>
      </w:r>
      <w:proofErr w:type="gramEnd"/>
      <w:r>
        <w:rPr>
          <w:lang w:val="pt-BR"/>
        </w:rPr>
        <w:t>;</w:t>
      </w:r>
    </w:p>
    <w:p w14:paraId="0CAF228F" w14:textId="305C8127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proofErr w:type="gramStart"/>
      <w:r>
        <w:rPr>
          <w:lang w:val="pt-BR"/>
        </w:rPr>
        <w:t>Apagar Idoso</w:t>
      </w:r>
      <w:proofErr w:type="gramEnd"/>
      <w:r>
        <w:rPr>
          <w:lang w:val="pt-BR"/>
        </w:rPr>
        <w:t>;</w:t>
      </w:r>
    </w:p>
    <w:p w14:paraId="67D37921" w14:textId="1CD99702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Adicionar Relatório Diário Idoso;</w:t>
      </w:r>
    </w:p>
    <w:p w14:paraId="6282E551" w14:textId="393F793B" w:rsidR="00EC6A17" w:rsidRDefault="00EC6A17" w:rsidP="00EC6A17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Editar Relatório Diário Idoso;</w:t>
      </w:r>
    </w:p>
    <w:p w14:paraId="531AA6CC" w14:textId="0199E282" w:rsidR="00EC6A17" w:rsidRPr="00EC6A17" w:rsidRDefault="00EC6A17" w:rsidP="00B6095B">
      <w:pPr>
        <w:pStyle w:val="PargrafodaLista"/>
        <w:numPr>
          <w:ilvl w:val="0"/>
          <w:numId w:val="24"/>
        </w:numPr>
        <w:rPr>
          <w:lang w:val="pt-BR"/>
        </w:rPr>
      </w:pPr>
      <w:r w:rsidRPr="00EC6A17">
        <w:rPr>
          <w:lang w:val="pt-BR"/>
        </w:rPr>
        <w:t>Consultar Relatório Diário Idoso;</w:t>
      </w:r>
      <w:r>
        <w:rPr>
          <w:lang w:val="pt-BR"/>
        </w:rPr>
        <w:tab/>
      </w:r>
    </w:p>
    <w:p w14:paraId="2F24A5BE" w14:textId="77777777" w:rsidR="000B033F" w:rsidRPr="000B033F" w:rsidRDefault="000B033F" w:rsidP="000B033F">
      <w:pPr>
        <w:pStyle w:val="PargrafodaLista"/>
        <w:rPr>
          <w:lang w:val="pt-BR"/>
        </w:rPr>
      </w:pPr>
    </w:p>
    <w:p w14:paraId="749C6155" w14:textId="77777777" w:rsidR="00CA7E64" w:rsidRDefault="00E27A35" w:rsidP="008F4DD9">
      <w:pPr>
        <w:pStyle w:val="Ttulo1"/>
        <w:rPr>
          <w:lang w:val="pt-BR"/>
        </w:rPr>
      </w:pPr>
      <w:bookmarkStart w:id="11" w:name="_Toc131243942"/>
      <w:r w:rsidRPr="00C15465">
        <w:rPr>
          <w:lang w:val="pt-BR"/>
        </w:rPr>
        <w:t>Visão Lógica</w:t>
      </w:r>
      <w:bookmarkEnd w:id="11"/>
      <w:r w:rsidR="00CA7E64">
        <w:rPr>
          <w:lang w:val="pt-BR"/>
        </w:rPr>
        <w:br/>
      </w:r>
    </w:p>
    <w:p w14:paraId="4BA54571" w14:textId="4FDF021E" w:rsidR="00E27A35" w:rsidRPr="00CA7E64" w:rsidRDefault="00CA7E64" w:rsidP="00CA7E64">
      <w:pPr>
        <w:pStyle w:val="Ttulo2"/>
        <w:numPr>
          <w:ilvl w:val="0"/>
          <w:numId w:val="0"/>
        </w:numPr>
        <w:ind w:left="720"/>
        <w:jc w:val="both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 xml:space="preserve">As principais classes do sistema serão aquelas que irão prover a comunicação entre o cliente e servidor, através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o cliente enviará a requisição para o servidor, o </w:t>
      </w:r>
      <w:proofErr w:type="spellStart"/>
      <w:r>
        <w:rPr>
          <w:rFonts w:ascii="Times New Roman" w:hAnsi="Times New Roman" w:cs="Times New Roman"/>
          <w:b w:val="0"/>
          <w:lang w:val="pt-BR"/>
        </w:rPr>
        <w:t>filter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avaliará se é um usuário e dado válido, sendo aprovado a requisição procede e chega no serviço </w:t>
      </w:r>
      <w:proofErr w:type="spellStart"/>
      <w:r>
        <w:rPr>
          <w:rFonts w:ascii="Times New Roman" w:hAnsi="Times New Roman" w:cs="Times New Roman"/>
          <w:b w:val="0"/>
          <w:lang w:val="pt-BR"/>
        </w:rPr>
        <w:t>rest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que neste caso será um conjunto de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controllers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, a função chamada no </w:t>
      </w:r>
      <w:proofErr w:type="spellStart"/>
      <w:r>
        <w:rPr>
          <w:rFonts w:ascii="Times New Roman" w:hAnsi="Times New Roman" w:cs="Times New Roman"/>
          <w:b w:val="0"/>
          <w:lang w:val="pt-BR"/>
        </w:rPr>
        <w:t>controller</w:t>
      </w:r>
      <w:proofErr w:type="spellEnd"/>
      <w:r>
        <w:rPr>
          <w:rFonts w:ascii="Times New Roman" w:hAnsi="Times New Roman" w:cs="Times New Roman"/>
          <w:b w:val="0"/>
          <w:lang w:val="pt-BR"/>
        </w:rPr>
        <w:t xml:space="preserve"> será responsável por chamar o servisse correto para executar aquela ação, caminhando assim até a camada de persistência e persistindo ou recuperando dados.</w:t>
      </w:r>
      <w:r w:rsidR="000B033F" w:rsidRPr="00CA7E64">
        <w:rPr>
          <w:lang w:val="pt-BR"/>
        </w:rPr>
        <w:br/>
      </w:r>
    </w:p>
    <w:p w14:paraId="46813930" w14:textId="14D23905" w:rsidR="00E27A35" w:rsidRDefault="00E27A35">
      <w:pPr>
        <w:pStyle w:val="Ttulo2"/>
        <w:rPr>
          <w:lang w:val="pt-BR"/>
        </w:rPr>
      </w:pPr>
      <w:bookmarkStart w:id="12" w:name="_Toc131243943"/>
      <w:r w:rsidRPr="00C15465">
        <w:rPr>
          <w:lang w:val="pt-BR"/>
        </w:rPr>
        <w:t>Visão Geral</w:t>
      </w:r>
      <w:bookmarkEnd w:id="12"/>
    </w:p>
    <w:p w14:paraId="5FE23255" w14:textId="77777777" w:rsidR="00CA7E64" w:rsidRPr="00CA7E64" w:rsidRDefault="00CA7E64" w:rsidP="00CA7E64">
      <w:pPr>
        <w:rPr>
          <w:lang w:val="pt-BR"/>
        </w:rPr>
      </w:pPr>
    </w:p>
    <w:p w14:paraId="5D65B19E" w14:textId="429AC1F1" w:rsidR="00CA7E64" w:rsidRPr="00CA7E64" w:rsidRDefault="00CA7E64" w:rsidP="00CA7E64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60F161D" wp14:editId="4BD02F06">
            <wp:extent cx="4640580" cy="1478280"/>
            <wp:effectExtent l="0" t="0" r="7620" b="7620"/>
            <wp:docPr id="2" name="Imagem 2" descr="C:\Users\Renato\AppData\Local\Microsoft\Windows\INetCache\Content.Word\Visão 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AppData\Local\Microsoft\Windows\INetCache\Content.Word\Visão Ló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C2B6" w14:textId="77777777" w:rsidR="00E27A35" w:rsidRPr="00C15465" w:rsidRDefault="00E27A35">
      <w:pPr>
        <w:pStyle w:val="Ttulo1"/>
        <w:rPr>
          <w:lang w:val="pt-BR"/>
        </w:rPr>
      </w:pPr>
      <w:bookmarkStart w:id="13" w:name="_Toc131243948"/>
      <w:r w:rsidRPr="00C15465">
        <w:rPr>
          <w:lang w:val="pt-BR"/>
        </w:rPr>
        <w:t>Visão da Implementação</w:t>
      </w:r>
      <w:bookmarkEnd w:id="13"/>
      <w:r w:rsidRPr="00C15465">
        <w:rPr>
          <w:lang w:val="pt-BR"/>
        </w:rPr>
        <w:t xml:space="preserve"> </w:t>
      </w:r>
    </w:p>
    <w:p w14:paraId="662BC112" w14:textId="5E5263AE" w:rsidR="00634711" w:rsidRDefault="00634711" w:rsidP="00634711">
      <w:pPr>
        <w:pStyle w:val="Corpodetexto"/>
        <w:rPr>
          <w:lang w:val="pt-BR"/>
        </w:rPr>
      </w:pPr>
      <w:r>
        <w:rPr>
          <w:lang w:val="pt-BR"/>
        </w:rPr>
        <w:t>O software será dividido em duas camadas, camada de usuário/funcionário e camada de cliente.</w:t>
      </w:r>
    </w:p>
    <w:p w14:paraId="5EECD7D9" w14:textId="69428AB1" w:rsidR="00E27A35" w:rsidRDefault="00634711" w:rsidP="0099488E">
      <w:pPr>
        <w:pStyle w:val="PargrafodaLista"/>
        <w:numPr>
          <w:ilvl w:val="0"/>
          <w:numId w:val="31"/>
        </w:numPr>
        <w:rPr>
          <w:lang w:val="pt-BR"/>
        </w:rPr>
      </w:pPr>
      <w:r w:rsidRPr="0099488E">
        <w:rPr>
          <w:lang w:val="pt-BR"/>
        </w:rPr>
        <w:t>Camada de usuário</w:t>
      </w:r>
      <w:r w:rsidR="00630BC3" w:rsidRPr="0099488E">
        <w:rPr>
          <w:lang w:val="pt-BR"/>
        </w:rPr>
        <w:t xml:space="preserve"> </w:t>
      </w:r>
      <w:r w:rsidR="0099488E" w:rsidRPr="0099488E">
        <w:rPr>
          <w:lang w:val="pt-BR"/>
        </w:rPr>
        <w:t xml:space="preserve">terá funcionalidades como Efetuar Login, Cadastrar Funcionário, Editar Funcionário, Apagar Funcionário, Escala de Funcionários, </w:t>
      </w:r>
      <w:proofErr w:type="spellStart"/>
      <w:r w:rsidR="0099488E" w:rsidRPr="0099488E">
        <w:rPr>
          <w:lang w:val="pt-BR"/>
        </w:rPr>
        <w:t>Check-list</w:t>
      </w:r>
      <w:proofErr w:type="spellEnd"/>
      <w:r w:rsidR="0099488E" w:rsidRPr="0099488E">
        <w:rPr>
          <w:lang w:val="pt-BR"/>
        </w:rPr>
        <w:t xml:space="preserve"> enfermeira, </w:t>
      </w:r>
      <w:proofErr w:type="gramStart"/>
      <w:r w:rsidR="0099488E" w:rsidRPr="0099488E">
        <w:rPr>
          <w:lang w:val="pt-BR"/>
        </w:rPr>
        <w:t>Anexar</w:t>
      </w:r>
      <w:proofErr w:type="gramEnd"/>
      <w:r w:rsidR="0099488E" w:rsidRPr="0099488E">
        <w:rPr>
          <w:lang w:val="pt-BR"/>
        </w:rPr>
        <w:t xml:space="preserve"> documentos e entre outras implícitas nessas já citadas</w:t>
      </w:r>
      <w:r w:rsidR="0099488E">
        <w:rPr>
          <w:lang w:val="pt-BR"/>
        </w:rPr>
        <w:t>.</w:t>
      </w:r>
    </w:p>
    <w:p w14:paraId="4F198497" w14:textId="7894E142" w:rsidR="00A92689" w:rsidRPr="00A92689" w:rsidRDefault="0099488E" w:rsidP="00A9268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lastRenderedPageBreak/>
        <w:t>Camada de cliente ter</w:t>
      </w:r>
      <w:r w:rsidR="00A92689">
        <w:rPr>
          <w:lang w:val="pt-BR"/>
        </w:rPr>
        <w:t xml:space="preserve">á funcionalidade como Cadastrar Idoso, Editar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pagar Idoso, </w:t>
      </w:r>
      <w:r w:rsidR="00A92689" w:rsidRPr="00A92689">
        <w:rPr>
          <w:lang w:val="pt-BR"/>
        </w:rPr>
        <w:t>A</w:t>
      </w:r>
      <w:r w:rsidR="00A92689">
        <w:rPr>
          <w:lang w:val="pt-BR"/>
        </w:rPr>
        <w:t xml:space="preserve">dicionar Relatório Diário Idoso, Editar Relatório Diário Idoso. </w:t>
      </w:r>
      <w:r w:rsidR="00A92689" w:rsidRPr="00A92689">
        <w:rPr>
          <w:lang w:val="pt-BR"/>
        </w:rPr>
        <w:t>C</w:t>
      </w:r>
      <w:r w:rsidR="00A92689">
        <w:rPr>
          <w:lang w:val="pt-BR"/>
        </w:rPr>
        <w:t>onsultar Relatório Diário Idoso e entre outras implícitas nessas já citadas.</w:t>
      </w:r>
      <w:r w:rsidR="00A92689" w:rsidRPr="00A92689">
        <w:rPr>
          <w:lang w:val="pt-BR"/>
        </w:rPr>
        <w:tab/>
      </w:r>
    </w:p>
    <w:p w14:paraId="4AF6378E" w14:textId="77777777" w:rsidR="00A92689" w:rsidRPr="0099488E" w:rsidRDefault="00A92689" w:rsidP="00A92689">
      <w:pPr>
        <w:pStyle w:val="PargrafodaLista"/>
        <w:ind w:left="1080"/>
        <w:rPr>
          <w:lang w:val="pt-BR"/>
        </w:rPr>
      </w:pPr>
    </w:p>
    <w:p w14:paraId="3F21850F" w14:textId="77777777" w:rsidR="007D4502" w:rsidRPr="00C15465" w:rsidRDefault="007D4502" w:rsidP="007D4502">
      <w:pPr>
        <w:pStyle w:val="Ttulo1"/>
        <w:rPr>
          <w:lang w:val="pt-BR"/>
        </w:rPr>
      </w:pPr>
      <w:bookmarkStart w:id="14" w:name="_Toc131243947"/>
      <w:bookmarkStart w:id="15" w:name="_Toc131243951"/>
      <w:r w:rsidRPr="00C15465">
        <w:rPr>
          <w:lang w:val="pt-BR"/>
        </w:rPr>
        <w:t xml:space="preserve">Visualização da </w:t>
      </w:r>
      <w:bookmarkEnd w:id="14"/>
      <w:r w:rsidRPr="00C15465">
        <w:rPr>
          <w:lang w:val="pt-BR"/>
        </w:rPr>
        <w:t xml:space="preserve">Implantação </w:t>
      </w:r>
    </w:p>
    <w:p w14:paraId="3B795AA3" w14:textId="60BD6E6E" w:rsidR="000E7165" w:rsidRPr="000E7165" w:rsidRDefault="000E7165" w:rsidP="000E7165">
      <w:pPr>
        <w:pStyle w:val="Corpodetexto"/>
        <w:rPr>
          <w:lang w:val="pt-BR"/>
        </w:rPr>
      </w:pPr>
      <w:r>
        <w:rPr>
          <w:lang w:val="pt-BR"/>
        </w:rPr>
        <w:t xml:space="preserve">A aplicação usará S.O 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 16.04, servidor </w:t>
      </w:r>
      <w:proofErr w:type="spellStart"/>
      <w:r>
        <w:rPr>
          <w:lang w:val="pt-BR"/>
        </w:rPr>
        <w:t>wil</w:t>
      </w:r>
      <w:r w:rsidR="00736DC5">
        <w:rPr>
          <w:lang w:val="pt-BR"/>
        </w:rPr>
        <w:t>dfly</w:t>
      </w:r>
      <w:proofErr w:type="spellEnd"/>
      <w:r w:rsidR="00736DC5">
        <w:rPr>
          <w:lang w:val="pt-BR"/>
        </w:rPr>
        <w:t xml:space="preserve"> hospedado pela </w:t>
      </w:r>
      <w:proofErr w:type="spellStart"/>
      <w:r w:rsidR="00736DC5">
        <w:rPr>
          <w:lang w:val="pt-BR"/>
        </w:rPr>
        <w:t>digitalOcan</w:t>
      </w:r>
      <w:proofErr w:type="spellEnd"/>
      <w:r w:rsidR="00736DC5">
        <w:rPr>
          <w:lang w:val="pt-BR"/>
        </w:rPr>
        <w:t xml:space="preserve"> </w:t>
      </w:r>
      <w:r w:rsidR="00986895">
        <w:rPr>
          <w:lang w:val="pt-BR"/>
        </w:rPr>
        <w:t xml:space="preserve">com respectivas configurações, 512mb de memória </w:t>
      </w:r>
      <w:proofErr w:type="spellStart"/>
      <w:r w:rsidR="00986895">
        <w:rPr>
          <w:lang w:val="pt-BR"/>
        </w:rPr>
        <w:t>ram</w:t>
      </w:r>
      <w:proofErr w:type="spellEnd"/>
      <w:r w:rsidR="00986895">
        <w:rPr>
          <w:lang w:val="pt-BR"/>
        </w:rPr>
        <w:t>, 1 VCPU, 20gb SSD e 1</w:t>
      </w:r>
      <w:proofErr w:type="gramStart"/>
      <w:r w:rsidR="00986895">
        <w:rPr>
          <w:lang w:val="pt-BR"/>
        </w:rPr>
        <w:t>TB  de</w:t>
      </w:r>
      <w:proofErr w:type="gramEnd"/>
      <w:r w:rsidR="00986895">
        <w:rPr>
          <w:lang w:val="pt-BR"/>
        </w:rPr>
        <w:t xml:space="preserve"> transferência máxima. E</w:t>
      </w:r>
      <w:r w:rsidR="00736DC5">
        <w:rPr>
          <w:lang w:val="pt-BR"/>
        </w:rPr>
        <w:t>squema de cliente servidor.</w:t>
      </w:r>
    </w:p>
    <w:p w14:paraId="60147B7D" w14:textId="77777777" w:rsidR="000E7165" w:rsidRPr="000E7165" w:rsidRDefault="000E7165" w:rsidP="000E7165">
      <w:pPr>
        <w:pStyle w:val="Corpodetexto"/>
        <w:rPr>
          <w:lang w:val="pt-BR"/>
        </w:rPr>
      </w:pPr>
    </w:p>
    <w:p w14:paraId="3D9CB835" w14:textId="4F7ACFE6" w:rsidR="00E27A35" w:rsidRDefault="00E27A35">
      <w:pPr>
        <w:pStyle w:val="Ttulo1"/>
        <w:rPr>
          <w:lang w:val="pt-BR"/>
        </w:rPr>
      </w:pPr>
      <w:bookmarkStart w:id="16" w:name="_Toc131243952"/>
      <w:bookmarkEnd w:id="15"/>
      <w:r w:rsidRPr="00C15465">
        <w:rPr>
          <w:lang w:val="pt-BR"/>
        </w:rPr>
        <w:t>Tamanho e Desempenho</w:t>
      </w:r>
      <w:bookmarkEnd w:id="16"/>
      <w:r w:rsidRPr="00C15465">
        <w:rPr>
          <w:lang w:val="pt-BR"/>
        </w:rPr>
        <w:t xml:space="preserve"> </w:t>
      </w:r>
      <w:bookmarkStart w:id="17" w:name="_GoBack"/>
      <w:bookmarkEnd w:id="17"/>
    </w:p>
    <w:p w14:paraId="35867D34" w14:textId="5A6E1DE5" w:rsidR="00E07A81" w:rsidRDefault="00E07A81" w:rsidP="00E07A81">
      <w:pPr>
        <w:ind w:left="720"/>
        <w:rPr>
          <w:lang w:val="pt-BR"/>
        </w:rPr>
      </w:pPr>
      <w:r>
        <w:rPr>
          <w:lang w:val="pt-BR"/>
        </w:rPr>
        <w:t>Volume:</w:t>
      </w:r>
    </w:p>
    <w:p w14:paraId="4D7DBDEC" w14:textId="56FAF4AF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estimado de usuários: Inicialmente 25, podendo crescer exponencialmente;</w:t>
      </w:r>
    </w:p>
    <w:p w14:paraId="7489B816" w14:textId="11A7C7F8" w:rsidR="00E07A81" w:rsidRDefault="00E07A81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Número de acesso diários: Aproximadamente 400 logins efetuados para 25 usuários;</w:t>
      </w:r>
    </w:p>
    <w:p w14:paraId="6CAF251F" w14:textId="3838639A" w:rsidR="00E07A81" w:rsidRDefault="002E638B" w:rsidP="00E07A8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sessão de um usuário: 30 minutos;</w:t>
      </w:r>
    </w:p>
    <w:p w14:paraId="6651E395" w14:textId="4BF2DC3F" w:rsidR="002E638B" w:rsidRDefault="002E638B" w:rsidP="002E638B">
      <w:pPr>
        <w:ind w:left="720"/>
        <w:rPr>
          <w:lang w:val="pt-BR"/>
        </w:rPr>
      </w:pPr>
    </w:p>
    <w:p w14:paraId="3EF82844" w14:textId="6139CBE7" w:rsidR="002E638B" w:rsidRDefault="002E638B" w:rsidP="002E638B">
      <w:pPr>
        <w:ind w:left="720"/>
        <w:rPr>
          <w:lang w:val="pt-BR"/>
        </w:rPr>
      </w:pPr>
      <w:r>
        <w:rPr>
          <w:lang w:val="pt-BR"/>
        </w:rPr>
        <w:t>Performance:</w:t>
      </w:r>
    </w:p>
    <w:p w14:paraId="0150485F" w14:textId="1CA1796A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Disponibilidade do sistema: O sistema deve estar disponível 24x7;</w:t>
      </w:r>
    </w:p>
    <w:p w14:paraId="79BB9399" w14:textId="2BEB6EB9" w:rsidR="002E638B" w:rsidRDefault="002E638B" w:rsidP="002E638B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O tempo de resposta das requisições não devem ultrapassar o tempo definido por cada uma no documento de requisitos;</w:t>
      </w:r>
    </w:p>
    <w:p w14:paraId="02038AC6" w14:textId="77777777" w:rsidR="002E638B" w:rsidRPr="002E638B" w:rsidRDefault="002E638B" w:rsidP="002E638B">
      <w:pPr>
        <w:pStyle w:val="PargrafodaLista"/>
        <w:ind w:left="1440"/>
        <w:rPr>
          <w:lang w:val="pt-BR"/>
        </w:rPr>
      </w:pPr>
    </w:p>
    <w:p w14:paraId="63A1C185" w14:textId="1E986C14" w:rsidR="00E27A35" w:rsidRDefault="00E27A35">
      <w:pPr>
        <w:pStyle w:val="Ttulo1"/>
        <w:rPr>
          <w:lang w:val="pt-BR"/>
        </w:rPr>
      </w:pPr>
      <w:bookmarkStart w:id="18" w:name="_Toc131243953"/>
      <w:r w:rsidRPr="00C15465">
        <w:rPr>
          <w:lang w:val="pt-BR"/>
        </w:rPr>
        <w:t>Qualidade</w:t>
      </w:r>
      <w:bookmarkEnd w:id="18"/>
      <w:r w:rsidRPr="00C15465">
        <w:rPr>
          <w:lang w:val="pt-BR"/>
        </w:rPr>
        <w:t xml:space="preserve"> </w:t>
      </w:r>
    </w:p>
    <w:p w14:paraId="58770F09" w14:textId="1DA02B7C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Escalabilidade: O sistema estará preparado para a escalabilidade de acessos que possam crescer com o tempo e com o aumento de usuários acessando;</w:t>
      </w:r>
    </w:p>
    <w:p w14:paraId="24B0F948" w14:textId="23FC74F4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Disponibilidade: O sistema ficará disponível 24x7, com exceções de pequenas paradas para correções ou upgrades;</w:t>
      </w:r>
    </w:p>
    <w:p w14:paraId="271F70C6" w14:textId="247C59CB" w:rsid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Segurança: Usuário só acessará o sistema se estiver autenticado, o controle de sessão será feito pelo Spring </w:t>
      </w:r>
      <w:proofErr w:type="spellStart"/>
      <w:r>
        <w:rPr>
          <w:lang w:val="pt-BR"/>
        </w:rPr>
        <w:t>security</w:t>
      </w:r>
      <w:proofErr w:type="spellEnd"/>
      <w:r>
        <w:rPr>
          <w:lang w:val="pt-BR"/>
        </w:rPr>
        <w:t>;</w:t>
      </w:r>
    </w:p>
    <w:p w14:paraId="518D8A1A" w14:textId="55B92ABC" w:rsidR="002E638B" w:rsidRPr="002E638B" w:rsidRDefault="002E638B" w:rsidP="002E638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Confiabilidade: Os dados serão protegidos e também possuirá backups para o caso de eventual perda de dados.</w:t>
      </w:r>
    </w:p>
    <w:sectPr w:rsidR="002E638B" w:rsidRPr="002E638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4C362" w14:textId="77777777" w:rsidR="003B06D3" w:rsidRDefault="003B06D3">
      <w:pPr>
        <w:spacing w:line="240" w:lineRule="auto"/>
      </w:pPr>
      <w:r>
        <w:separator/>
      </w:r>
    </w:p>
  </w:endnote>
  <w:endnote w:type="continuationSeparator" w:id="0">
    <w:p w14:paraId="4FA4B34A" w14:textId="77777777" w:rsidR="003B06D3" w:rsidRDefault="003B0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A5E986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30642E" w14:textId="65B68FF9" w:rsidR="00E27A35" w:rsidRDefault="00E27A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8000DE" w14:textId="4ABAE91D" w:rsidR="00E27A35" w:rsidRDefault="00C15465">
          <w:pPr>
            <w:jc w:val="center"/>
          </w:pPr>
          <w:r>
            <w:t>UFG</w:t>
          </w:r>
          <w:r w:rsidR="00E27A35">
            <w:t xml:space="preserve">, </w:t>
          </w:r>
          <w:r w:rsidR="00E27A35">
            <w:fldChar w:fldCharType="begin"/>
          </w:r>
          <w:r w:rsidR="00E27A35">
            <w:instrText xml:space="preserve"> DATE \@ "yyyy" </w:instrText>
          </w:r>
          <w:r w:rsidR="00E27A35">
            <w:fldChar w:fldCharType="separate"/>
          </w:r>
          <w:r w:rsidR="008E0A2E">
            <w:rPr>
              <w:noProof/>
            </w:rPr>
            <w:t>2017</w:t>
          </w:r>
          <w:r w:rsidR="00E27A3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E1B6A" w14:textId="4DD2BC7B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689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8689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A08D081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5ED3" w14:textId="77777777" w:rsidR="003B06D3" w:rsidRDefault="003B06D3">
      <w:pPr>
        <w:spacing w:line="240" w:lineRule="auto"/>
      </w:pPr>
      <w:r>
        <w:separator/>
      </w:r>
    </w:p>
  </w:footnote>
  <w:footnote w:type="continuationSeparator" w:id="0">
    <w:p w14:paraId="0D573273" w14:textId="77777777" w:rsidR="003B06D3" w:rsidRDefault="003B06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ECEA2" w14:textId="77777777" w:rsidR="00E27A35" w:rsidRDefault="00E27A35">
    <w:pPr>
      <w:rPr>
        <w:sz w:val="24"/>
        <w:szCs w:val="24"/>
      </w:rPr>
    </w:pPr>
  </w:p>
  <w:p w14:paraId="1399E456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11D975A9" w14:textId="77777777" w:rsidR="00E27A35" w:rsidRDefault="0039414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UFG</w:t>
    </w:r>
  </w:p>
  <w:p w14:paraId="5E8393A2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78C39360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30BE758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7F4AF0" w14:textId="77777777" w:rsidR="00E27A35" w:rsidRDefault="00394143">
          <w:r>
            <w:t>SISLAR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6AC96F" w14:textId="77777777" w:rsidR="00E27A35" w:rsidRDefault="0039414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0D3801F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06DFA" w14:textId="77777777" w:rsidR="00E27A35" w:rsidRPr="007D4502" w:rsidRDefault="00E27A35">
          <w:pPr>
            <w:rPr>
              <w:lang w:val="pt-BR"/>
            </w:rPr>
          </w:pPr>
          <w:r>
            <w:fldChar w:fldCharType="begin"/>
          </w:r>
          <w:r w:rsidRPr="007D450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94143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77DBCD" w14:textId="77777777" w:rsidR="00E27A35" w:rsidRDefault="00E27A35">
          <w:r w:rsidRPr="007D4502">
            <w:rPr>
              <w:lang w:val="pt-BR"/>
            </w:rPr>
            <w:t xml:space="preserve">  </w:t>
          </w:r>
          <w:r w:rsidR="00394143">
            <w:t>Data:  15/09/2017</w:t>
          </w:r>
        </w:p>
      </w:tc>
    </w:tr>
    <w:tr w:rsidR="00E27A35" w14:paraId="0335DE6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B141CB" w14:textId="74893E17" w:rsidR="008E0A2E" w:rsidRDefault="008E0A2E">
          <w:r>
            <w:t xml:space="preserve">Rogério Amorim, Matheus </w:t>
          </w:r>
          <w:proofErr w:type="spellStart"/>
          <w:r>
            <w:t>França</w:t>
          </w:r>
          <w:proofErr w:type="spellEnd"/>
          <w:r>
            <w:t xml:space="preserve"> e Renato Aguiar.</w:t>
          </w:r>
        </w:p>
      </w:tc>
    </w:tr>
  </w:tbl>
  <w:p w14:paraId="44A16D6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10C338C"/>
    <w:multiLevelType w:val="hybridMultilevel"/>
    <w:tmpl w:val="6568D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53AD1"/>
    <w:multiLevelType w:val="hybridMultilevel"/>
    <w:tmpl w:val="439628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3227672"/>
    <w:multiLevelType w:val="multilevel"/>
    <w:tmpl w:val="AD9CA8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4435DFE"/>
    <w:multiLevelType w:val="hybridMultilevel"/>
    <w:tmpl w:val="33F46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525416FC"/>
    <w:multiLevelType w:val="hybridMultilevel"/>
    <w:tmpl w:val="F56E3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4057AB8"/>
    <w:multiLevelType w:val="hybridMultilevel"/>
    <w:tmpl w:val="592446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011C45"/>
    <w:multiLevelType w:val="hybridMultilevel"/>
    <w:tmpl w:val="5862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E431CB"/>
    <w:multiLevelType w:val="hybridMultilevel"/>
    <w:tmpl w:val="CE24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DFE0A0C"/>
    <w:multiLevelType w:val="hybridMultilevel"/>
    <w:tmpl w:val="47F881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66A0B93"/>
    <w:multiLevelType w:val="hybridMultilevel"/>
    <w:tmpl w:val="5694D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4"/>
  </w:num>
  <w:num w:numId="11">
    <w:abstractNumId w:val="12"/>
  </w:num>
  <w:num w:numId="12">
    <w:abstractNumId w:val="26"/>
  </w:num>
  <w:num w:numId="13">
    <w:abstractNumId w:val="11"/>
  </w:num>
  <w:num w:numId="14">
    <w:abstractNumId w:val="6"/>
  </w:num>
  <w:num w:numId="15">
    <w:abstractNumId w:val="25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8"/>
  </w:num>
  <w:num w:numId="23">
    <w:abstractNumId w:val="9"/>
  </w:num>
  <w:num w:numId="24">
    <w:abstractNumId w:val="4"/>
  </w:num>
  <w:num w:numId="25">
    <w:abstractNumId w:val="24"/>
  </w:num>
  <w:num w:numId="26">
    <w:abstractNumId w:val="21"/>
  </w:num>
  <w:num w:numId="27">
    <w:abstractNumId w:val="20"/>
  </w:num>
  <w:num w:numId="28">
    <w:abstractNumId w:val="18"/>
  </w:num>
  <w:num w:numId="29">
    <w:abstractNumId w:val="28"/>
  </w:num>
  <w:num w:numId="30">
    <w:abstractNumId w:val="2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3"/>
    <w:rsid w:val="000B033F"/>
    <w:rsid w:val="000E7165"/>
    <w:rsid w:val="002D14A5"/>
    <w:rsid w:val="002E638B"/>
    <w:rsid w:val="002E6993"/>
    <w:rsid w:val="00394143"/>
    <w:rsid w:val="003B06D3"/>
    <w:rsid w:val="00427537"/>
    <w:rsid w:val="00432E8E"/>
    <w:rsid w:val="004739D7"/>
    <w:rsid w:val="00585B22"/>
    <w:rsid w:val="005C2912"/>
    <w:rsid w:val="005D69BB"/>
    <w:rsid w:val="006308ED"/>
    <w:rsid w:val="00630BC3"/>
    <w:rsid w:val="00634711"/>
    <w:rsid w:val="006455BA"/>
    <w:rsid w:val="00736DC5"/>
    <w:rsid w:val="007D209F"/>
    <w:rsid w:val="007D4502"/>
    <w:rsid w:val="008E0A2E"/>
    <w:rsid w:val="008F4DD9"/>
    <w:rsid w:val="0093461E"/>
    <w:rsid w:val="00986895"/>
    <w:rsid w:val="0099488E"/>
    <w:rsid w:val="00A92689"/>
    <w:rsid w:val="00C0491B"/>
    <w:rsid w:val="00C15465"/>
    <w:rsid w:val="00C63D2E"/>
    <w:rsid w:val="00CA7E64"/>
    <w:rsid w:val="00DB0812"/>
    <w:rsid w:val="00E07A81"/>
    <w:rsid w:val="00E27A35"/>
    <w:rsid w:val="00EC1678"/>
    <w:rsid w:val="00E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37CC1F"/>
  <w15:chartTrackingRefBased/>
  <w15:docId w15:val="{F549D797-BC07-4B71-A5FD-2A1EC418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table" w:styleId="Tabelacomgrade">
    <w:name w:val="Table Grid"/>
    <w:basedOn w:val="Tabelanormal"/>
    <w:uiPriority w:val="39"/>
    <w:rsid w:val="000B0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B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to\Downloads\rup_sad-template-documento-arquitetu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rup_sad-template-documento-arquitetura</Template>
  <TotalTime>1643</TotalTime>
  <Pages>6</Pages>
  <Words>760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Renato</dc:creator>
  <cp:keywords/>
  <dc:description/>
  <cp:lastModifiedBy>Rogério Amorim</cp:lastModifiedBy>
  <cp:revision>16</cp:revision>
  <cp:lastPrinted>1900-01-01T02:00:00Z</cp:lastPrinted>
  <dcterms:created xsi:type="dcterms:W3CDTF">2017-09-15T21:17:00Z</dcterms:created>
  <dcterms:modified xsi:type="dcterms:W3CDTF">2017-09-18T21:52:00Z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